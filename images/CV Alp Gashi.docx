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8E38B4" w:rsidP="00913946">
            <w:pPr>
              <w:pStyle w:val="Title"/>
            </w:pPr>
            <w:r>
              <w:t>Alp</w:t>
            </w:r>
            <w:r w:rsidR="00692703" w:rsidRPr="00CF1A49">
              <w:t xml:space="preserve"> </w:t>
            </w:r>
            <w:r>
              <w:rPr>
                <w:rStyle w:val="IntenseEmphasis"/>
              </w:rPr>
              <w:t>Gashi</w:t>
            </w:r>
          </w:p>
          <w:p w:rsidR="00692703" w:rsidRPr="00CF1A49" w:rsidRDefault="008E38B4" w:rsidP="00913946">
            <w:pPr>
              <w:pStyle w:val="ContactInfo"/>
              <w:contextualSpacing w:val="0"/>
            </w:pPr>
            <w:proofErr w:type="spellStart"/>
            <w:r>
              <w:t>Prishtinë</w:t>
            </w:r>
            <w:proofErr w:type="spellEnd"/>
            <w:r>
              <w:t>, Kosovo</w:t>
            </w:r>
            <w:r w:rsidR="00692703" w:rsidRPr="00CF1A49">
              <w:t xml:space="preserve"> </w:t>
            </w:r>
            <w:sdt>
              <w:sdtPr>
                <w:alias w:val="Divider dot:"/>
                <w:tag w:val="Divider dot:"/>
                <w:id w:val="-1459182552"/>
                <w:placeholder>
                  <w:docPart w:val="B996AC30CA6F4A0A96E2FBFC54469FFA"/>
                </w:placeholder>
                <w:temporary/>
                <w:showingPlcHdr/>
                <w15:appearance w15:val="hidden"/>
              </w:sdtPr>
              <w:sdtEndPr/>
              <w:sdtContent>
                <w:r w:rsidR="00692703" w:rsidRPr="00CF1A49">
                  <w:t>·</w:t>
                </w:r>
              </w:sdtContent>
            </w:sdt>
            <w:r w:rsidR="00692703" w:rsidRPr="00CF1A49">
              <w:t xml:space="preserve"> </w:t>
            </w:r>
            <w:r>
              <w:t>+383 45 266 006</w:t>
            </w:r>
          </w:p>
          <w:p w:rsidR="00692703" w:rsidRPr="00CF1A49" w:rsidRDefault="008E38B4" w:rsidP="008E38B4">
            <w:pPr>
              <w:pStyle w:val="ContactInfoEmphasis"/>
              <w:contextualSpacing w:val="0"/>
            </w:pPr>
            <w:r>
              <w:t>alpgashi2008@gmail.com</w:t>
            </w:r>
            <w:r w:rsidR="00692703" w:rsidRPr="00CF1A49">
              <w:t xml:space="preserve">  </w:t>
            </w:r>
          </w:p>
        </w:tc>
      </w:tr>
      <w:tr w:rsidR="009571D8" w:rsidRPr="00CF1A49" w:rsidTr="00692703">
        <w:tc>
          <w:tcPr>
            <w:tcW w:w="9360" w:type="dxa"/>
            <w:tcMar>
              <w:top w:w="432" w:type="dxa"/>
            </w:tcMar>
          </w:tcPr>
          <w:p w:rsidR="001755A8" w:rsidRPr="00CF1A49" w:rsidRDefault="008E38B4" w:rsidP="00913946">
            <w:pPr>
              <w:contextualSpacing w:val="0"/>
            </w:pPr>
            <w:r>
              <w:t>Creative and dedicated Frontend Designer with a strong foundation in HTML, CSS, Java, and Python, and ongoing studies in JavaScript and React. Proven ability to design and develop visually appealing and functional websites from scratch. Passionate about leveraging technical skills and design expertise to create engaging user experiences. Eager to contribute to a dynamic team and grow within a forward-thinking organization that values innovation and continuous improvement.</w:t>
            </w:r>
          </w:p>
        </w:tc>
      </w:tr>
    </w:tbl>
    <w:p w:rsidR="004E01EB" w:rsidRPr="00CF1A49" w:rsidRDefault="00F765EA" w:rsidP="004E01EB">
      <w:pPr>
        <w:pStyle w:val="Heading1"/>
      </w:pPr>
      <w:sdt>
        <w:sdtPr>
          <w:alias w:val="Experience:"/>
          <w:tag w:val="Experience:"/>
          <w:id w:val="-1983300934"/>
          <w:placeholder>
            <w:docPart w:val="0DC6EEE019CD46AB9CECB3D9B02D717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8E38B4" w:rsidP="001D0BF1">
            <w:pPr>
              <w:pStyle w:val="Heading3"/>
              <w:contextualSpacing w:val="0"/>
              <w:outlineLvl w:val="2"/>
            </w:pPr>
            <w:r>
              <w:t>2024 - Present</w:t>
            </w:r>
          </w:p>
          <w:p w:rsidR="001D0BF1" w:rsidRPr="00CF1A49" w:rsidRDefault="008E38B4" w:rsidP="001D0BF1">
            <w:pPr>
              <w:pStyle w:val="Heading2"/>
              <w:contextualSpacing w:val="0"/>
              <w:outlineLvl w:val="1"/>
            </w:pPr>
            <w:r>
              <w:t>Freelance Web Designer</w:t>
            </w:r>
          </w:p>
          <w:p w:rsidR="008E38B4" w:rsidRPr="008E38B4" w:rsidRDefault="008E38B4" w:rsidP="008E38B4">
            <w:pPr>
              <w:numPr>
                <w:ilvl w:val="0"/>
                <w:numId w:val="14"/>
              </w:numPr>
              <w:spacing w:before="100" w:beforeAutospacing="1" w:after="100" w:afterAutospacing="1"/>
            </w:pPr>
            <w:r w:rsidRPr="008E38B4">
              <w:t>Designed and developed two websites: one from scratch and one based on provided designs.</w:t>
            </w:r>
          </w:p>
          <w:p w:rsidR="008E38B4" w:rsidRPr="008E38B4" w:rsidRDefault="008E38B4" w:rsidP="008E38B4">
            <w:pPr>
              <w:numPr>
                <w:ilvl w:val="0"/>
                <w:numId w:val="14"/>
              </w:numPr>
              <w:spacing w:before="100" w:beforeAutospacing="1" w:after="100" w:afterAutospacing="1"/>
            </w:pPr>
            <w:r w:rsidRPr="008E38B4">
              <w:t>Utilized HTML, CSS, and JavaScript to create responsive, user-friendly websites.</w:t>
            </w:r>
          </w:p>
          <w:p w:rsidR="008E38B4" w:rsidRPr="008E38B4" w:rsidRDefault="008E38B4" w:rsidP="008E38B4">
            <w:pPr>
              <w:numPr>
                <w:ilvl w:val="0"/>
                <w:numId w:val="14"/>
              </w:numPr>
              <w:spacing w:before="100" w:beforeAutospacing="1" w:after="100" w:afterAutospacing="1"/>
            </w:pPr>
            <w:r w:rsidRPr="008E38B4">
              <w:t>Ensured projects met client expectations and were completed on time with a high level of commitment and attention to detail.</w:t>
            </w:r>
          </w:p>
          <w:p w:rsidR="001E3120" w:rsidRPr="00CF1A49" w:rsidRDefault="001E3120" w:rsidP="001D0BF1">
            <w:pPr>
              <w:contextualSpacing w:val="0"/>
            </w:pPr>
          </w:p>
        </w:tc>
      </w:tr>
      <w:tr w:rsidR="00F61DF9" w:rsidRPr="00CF1A49" w:rsidTr="00F61DF9">
        <w:tc>
          <w:tcPr>
            <w:tcW w:w="9355" w:type="dxa"/>
            <w:tcMar>
              <w:top w:w="216" w:type="dxa"/>
            </w:tcMar>
          </w:tcPr>
          <w:p w:rsidR="00F61DF9" w:rsidRDefault="00F61DF9" w:rsidP="008E38B4">
            <w:pPr>
              <w:pStyle w:val="Heading3"/>
              <w:outlineLvl w:val="2"/>
            </w:pPr>
          </w:p>
        </w:tc>
      </w:tr>
    </w:tbl>
    <w:sdt>
      <w:sdtPr>
        <w:alias w:val="Education:"/>
        <w:tag w:val="Education:"/>
        <w:id w:val="-1908763273"/>
        <w:placeholder>
          <w:docPart w:val="46B8C207BDE24ACB9170E624691452A1"/>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8E38B4" w:rsidP="001D0BF1">
            <w:pPr>
              <w:pStyle w:val="Heading3"/>
              <w:contextualSpacing w:val="0"/>
              <w:outlineLvl w:val="2"/>
            </w:pPr>
            <w:r>
              <w:t>June 2024</w:t>
            </w:r>
          </w:p>
          <w:p w:rsidR="001D0BF1" w:rsidRPr="00CF1A49" w:rsidRDefault="008E38B4" w:rsidP="001D0BF1">
            <w:pPr>
              <w:pStyle w:val="Heading2"/>
              <w:contextualSpacing w:val="0"/>
              <w:outlineLvl w:val="1"/>
            </w:pPr>
            <w:r>
              <w:t>10</w:t>
            </w:r>
            <w:r w:rsidRPr="008E38B4">
              <w:rPr>
                <w:vertAlign w:val="superscript"/>
              </w:rPr>
              <w:t>th</w:t>
            </w:r>
            <w:r>
              <w:t xml:space="preserve"> Grade</w:t>
            </w:r>
            <w:r w:rsidR="001D0BF1" w:rsidRPr="00CF1A49">
              <w:t xml:space="preserve">, </w:t>
            </w:r>
            <w:r>
              <w:rPr>
                <w:rStyle w:val="SubtleReference"/>
              </w:rPr>
              <w:t>international school of kosova</w:t>
            </w:r>
          </w:p>
          <w:p w:rsidR="008E38B4" w:rsidRPr="008E38B4" w:rsidRDefault="008E38B4" w:rsidP="008E38B4">
            <w:pPr>
              <w:pStyle w:val="NormalWeb"/>
              <w:rPr>
                <w:rFonts w:asciiTheme="minorHAnsi" w:eastAsia="Times New Roman" w:hAnsiTheme="minorHAnsi" w:cstheme="minorHAnsi"/>
                <w:b/>
                <w:color w:val="auto"/>
              </w:rPr>
            </w:pPr>
            <w:r w:rsidRPr="008E38B4">
              <w:rPr>
                <w:rFonts w:asciiTheme="minorHAnsi" w:hAnsiTheme="minorHAnsi" w:cstheme="minorHAnsi"/>
                <w:b/>
              </w:rPr>
              <w:t>Relevant Coursework</w:t>
            </w:r>
            <w:r w:rsidRPr="008E38B4">
              <w:rPr>
                <w:rFonts w:asciiTheme="minorHAnsi" w:eastAsia="Times New Roman" w:hAnsiTheme="minorHAnsi" w:cstheme="minorHAnsi"/>
                <w:b/>
                <w:bCs/>
                <w:color w:val="auto"/>
              </w:rPr>
              <w:t>:</w:t>
            </w:r>
          </w:p>
          <w:p w:rsidR="008E38B4" w:rsidRPr="008E38B4" w:rsidRDefault="008E38B4" w:rsidP="008E38B4">
            <w:pPr>
              <w:numPr>
                <w:ilvl w:val="0"/>
                <w:numId w:val="15"/>
              </w:numPr>
              <w:spacing w:before="100" w:beforeAutospacing="1" w:after="100" w:afterAutospacing="1"/>
            </w:pPr>
            <w:r w:rsidRPr="008E38B4">
              <w:t>Web Development: HTML, CSS</w:t>
            </w:r>
          </w:p>
          <w:p w:rsidR="008E38B4" w:rsidRPr="008E38B4" w:rsidRDefault="008E38B4" w:rsidP="008E38B4">
            <w:pPr>
              <w:numPr>
                <w:ilvl w:val="0"/>
                <w:numId w:val="15"/>
              </w:numPr>
              <w:spacing w:before="100" w:beforeAutospacing="1" w:after="100" w:afterAutospacing="1"/>
            </w:pPr>
            <w:r w:rsidRPr="008E38B4">
              <w:t>Programming: Java, Python</w:t>
            </w:r>
          </w:p>
          <w:p w:rsidR="007538DC" w:rsidRPr="00CF1A49" w:rsidRDefault="007538DC" w:rsidP="007538DC">
            <w:pPr>
              <w:contextualSpacing w:val="0"/>
            </w:pPr>
          </w:p>
        </w:tc>
      </w:tr>
      <w:tr w:rsidR="00F61DF9" w:rsidRPr="00CF1A49" w:rsidTr="00F61DF9">
        <w:tc>
          <w:tcPr>
            <w:tcW w:w="9355" w:type="dxa"/>
            <w:tcMar>
              <w:top w:w="216" w:type="dxa"/>
            </w:tcMar>
          </w:tcPr>
          <w:p w:rsidR="00F61DF9" w:rsidRPr="00CF1A49" w:rsidRDefault="008E38B4" w:rsidP="00F61DF9">
            <w:pPr>
              <w:pStyle w:val="Heading3"/>
              <w:contextualSpacing w:val="0"/>
              <w:outlineLvl w:val="2"/>
            </w:pPr>
            <w:r>
              <w:t>june</w:t>
            </w:r>
            <w:r w:rsidR="00F61DF9" w:rsidRPr="00CF1A49">
              <w:t xml:space="preserve"> </w:t>
            </w:r>
            <w:r>
              <w:t>2024</w:t>
            </w:r>
          </w:p>
          <w:p w:rsidR="00F61DF9" w:rsidRPr="00CF1A49" w:rsidRDefault="008E38B4" w:rsidP="00F61DF9">
            <w:pPr>
              <w:pStyle w:val="Heading2"/>
              <w:contextualSpacing w:val="0"/>
              <w:outlineLvl w:val="1"/>
            </w:pPr>
            <w:r>
              <w:t>programming language</w:t>
            </w:r>
            <w:r w:rsidR="00F61DF9" w:rsidRPr="00CF1A49">
              <w:t xml:space="preserve">, </w:t>
            </w:r>
            <w:r>
              <w:rPr>
                <w:rStyle w:val="SubtleReference"/>
              </w:rPr>
              <w:t>Jcoders club</w:t>
            </w:r>
          </w:p>
          <w:p w:rsidR="008E38B4" w:rsidRPr="008E38B4" w:rsidRDefault="008E38B4" w:rsidP="008E38B4">
            <w:pPr>
              <w:numPr>
                <w:ilvl w:val="0"/>
                <w:numId w:val="15"/>
              </w:numPr>
              <w:spacing w:before="100" w:beforeAutospacing="1" w:after="100" w:afterAutospacing="1"/>
            </w:pPr>
            <w:r w:rsidRPr="008E38B4">
              <w:rPr>
                <w:rFonts w:ascii="Times New Roman" w:eastAsia="Times New Roman" w:hAnsi="Times New Roman" w:cs="Times New Roman"/>
                <w:color w:val="auto"/>
                <w:sz w:val="24"/>
                <w:szCs w:val="24"/>
              </w:rPr>
              <w:t xml:space="preserve">  </w:t>
            </w:r>
            <w:proofErr w:type="spellStart"/>
            <w:r w:rsidRPr="008E38B4">
              <w:t>JCoders</w:t>
            </w:r>
            <w:proofErr w:type="spellEnd"/>
            <w:r w:rsidRPr="008E38B4">
              <w:t xml:space="preserve"> Club: HTML, CSS, Python, Java</w:t>
            </w:r>
          </w:p>
          <w:p w:rsidR="00F61DF9" w:rsidRDefault="008E38B4" w:rsidP="008E38B4">
            <w:pPr>
              <w:numPr>
                <w:ilvl w:val="0"/>
                <w:numId w:val="15"/>
              </w:numPr>
              <w:spacing w:before="100" w:beforeAutospacing="1" w:after="100" w:afterAutospacing="1"/>
            </w:pPr>
            <w:r w:rsidRPr="008E38B4">
              <w:t xml:space="preserve">  Ongoing: JavaScript and React</w:t>
            </w:r>
          </w:p>
        </w:tc>
      </w:tr>
    </w:tbl>
    <w:sdt>
      <w:sdtPr>
        <w:alias w:val="Skills:"/>
        <w:tag w:val="Skills:"/>
        <w:id w:val="-1392877668"/>
        <w:placeholder>
          <w:docPart w:val="40535004DC174C21A5F5052AFE0BD81B"/>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Default="008E38B4" w:rsidP="006E1507">
            <w:pPr>
              <w:pStyle w:val="ListBullet"/>
              <w:contextualSpacing w:val="0"/>
            </w:pPr>
            <w:r>
              <w:rPr>
                <w:rStyle w:val="Strong"/>
              </w:rPr>
              <w:t>Programming Languages:</w:t>
            </w:r>
            <w:r>
              <w:t xml:space="preserve"> HTML, CSS, Java, Python, JavaScript (basic), React (basic)</w:t>
            </w:r>
          </w:p>
          <w:p w:rsidR="008E38B4" w:rsidRPr="006E1507" w:rsidRDefault="008E38B4" w:rsidP="006E1507">
            <w:pPr>
              <w:pStyle w:val="ListBullet"/>
              <w:contextualSpacing w:val="0"/>
            </w:pPr>
            <w:r>
              <w:rPr>
                <w:rStyle w:val="Strong"/>
              </w:rPr>
              <w:lastRenderedPageBreak/>
              <w:t>Technical Tools:</w:t>
            </w:r>
            <w:r>
              <w:t xml:space="preserve"> VS Code, GitHub, Adobe Photoshop, </w:t>
            </w:r>
            <w:proofErr w:type="spellStart"/>
            <w:r>
              <w:t>Figma</w:t>
            </w:r>
            <w:proofErr w:type="spellEnd"/>
          </w:p>
          <w:p w:rsidR="001F4E6D" w:rsidRPr="006E1507" w:rsidRDefault="001F4E6D" w:rsidP="008E38B4">
            <w:pPr>
              <w:pStyle w:val="ListBullet"/>
              <w:numPr>
                <w:ilvl w:val="0"/>
                <w:numId w:val="0"/>
              </w:numPr>
              <w:ind w:left="360"/>
              <w:contextualSpacing w:val="0"/>
            </w:pPr>
          </w:p>
        </w:tc>
        <w:tc>
          <w:tcPr>
            <w:tcW w:w="4675" w:type="dxa"/>
            <w:tcMar>
              <w:left w:w="360" w:type="dxa"/>
            </w:tcMar>
          </w:tcPr>
          <w:p w:rsidR="003A0632" w:rsidRPr="006E1507" w:rsidRDefault="008E38B4" w:rsidP="006E1507">
            <w:pPr>
              <w:pStyle w:val="ListBullet"/>
              <w:contextualSpacing w:val="0"/>
            </w:pPr>
            <w:r>
              <w:rPr>
                <w:rStyle w:val="Strong"/>
              </w:rPr>
              <w:lastRenderedPageBreak/>
              <w:t>Design:</w:t>
            </w:r>
            <w:r>
              <w:t xml:space="preserve"> Graphic design, website design, UI/UX principles</w:t>
            </w:r>
          </w:p>
          <w:p w:rsidR="001E3120" w:rsidRPr="006E1507" w:rsidRDefault="008E38B4" w:rsidP="006E1507">
            <w:pPr>
              <w:pStyle w:val="ListBullet"/>
              <w:contextualSpacing w:val="0"/>
            </w:pPr>
            <w:r>
              <w:rPr>
                <w:rStyle w:val="Strong"/>
              </w:rPr>
              <w:lastRenderedPageBreak/>
              <w:t>Other Skills:</w:t>
            </w:r>
            <w:r>
              <w:t xml:space="preserve"> Effective communication, problem-solving, attention to detail</w:t>
            </w:r>
          </w:p>
          <w:p w:rsidR="001E3120" w:rsidRPr="006E1507" w:rsidRDefault="001E3120" w:rsidP="008E38B4">
            <w:pPr>
              <w:pStyle w:val="ListBullet"/>
              <w:numPr>
                <w:ilvl w:val="0"/>
                <w:numId w:val="0"/>
              </w:numPr>
              <w:ind w:left="360"/>
              <w:contextualSpacing w:val="0"/>
            </w:pPr>
          </w:p>
        </w:tc>
      </w:tr>
    </w:tbl>
    <w:sdt>
      <w:sdtPr>
        <w:alias w:val="Activities:"/>
        <w:tag w:val="Activities:"/>
        <w:id w:val="1223332893"/>
        <w:placeholder>
          <w:docPart w:val="1FD2A0CDCB8147B8B90C7957B0DA412E"/>
        </w:placeholder>
        <w:temporary/>
        <w:showingPlcHdr/>
        <w15:appearance w15:val="hidden"/>
      </w:sdtPr>
      <w:sdtEndPr/>
      <w:sdtContent>
        <w:p w:rsidR="00AD782D" w:rsidRPr="00CF1A49" w:rsidRDefault="0062312F" w:rsidP="0062312F">
          <w:pPr>
            <w:pStyle w:val="Heading1"/>
          </w:pPr>
          <w:r w:rsidRPr="003D43A4">
            <w:t>Activities</w:t>
          </w:r>
        </w:p>
      </w:sdtContent>
    </w:sdt>
    <w:p w:rsidR="008E38B4" w:rsidRPr="008E38B4" w:rsidRDefault="008E38B4" w:rsidP="008E38B4">
      <w:pPr>
        <w:pStyle w:val="NormalWeb"/>
        <w:rPr>
          <w:rFonts w:eastAsia="Times New Roman"/>
          <w:color w:val="auto"/>
        </w:rPr>
      </w:pPr>
      <w:r w:rsidRPr="008E38B4">
        <w:rPr>
          <w:rStyle w:val="SubtleReference"/>
          <w:rFonts w:asciiTheme="minorHAnsi" w:eastAsiaTheme="majorEastAsia" w:hAnsiTheme="minorHAnsi" w:cstheme="majorBidi"/>
          <w:caps/>
          <w:sz w:val="26"/>
          <w:szCs w:val="26"/>
        </w:rPr>
        <w:t>Projects Completed:</w:t>
      </w:r>
    </w:p>
    <w:p w:rsidR="008E38B4" w:rsidRPr="008E38B4" w:rsidRDefault="008E38B4" w:rsidP="008E38B4">
      <w:pPr>
        <w:spacing w:before="100" w:beforeAutospacing="1" w:after="100" w:afterAutospacing="1"/>
        <w:rPr>
          <w:rFonts w:ascii="Times New Roman" w:eastAsia="Times New Roman" w:hAnsi="Times New Roman" w:cs="Times New Roman"/>
          <w:color w:val="auto"/>
          <w:sz w:val="24"/>
          <w:szCs w:val="24"/>
        </w:rPr>
      </w:pPr>
      <w:r w:rsidRPr="008E38B4">
        <w:rPr>
          <w:rFonts w:eastAsiaTheme="majorEastAsia" w:cstheme="majorBidi"/>
          <w:b/>
          <w:caps/>
          <w:color w:val="1D824C" w:themeColor="accent1"/>
          <w:sz w:val="26"/>
          <w:szCs w:val="26"/>
        </w:rPr>
        <w:t>Portfolio Website</w:t>
      </w:r>
      <w:bookmarkStart w:id="0" w:name="_GoBack"/>
      <w:bookmarkEnd w:id="0"/>
      <w:r w:rsidRPr="008E38B4">
        <w:rPr>
          <w:rFonts w:ascii="Times New Roman" w:eastAsia="Times New Roman" w:hAnsi="Times New Roman" w:cs="Times New Roman"/>
          <w:color w:val="auto"/>
          <w:sz w:val="24"/>
          <w:szCs w:val="24"/>
        </w:rPr>
        <w:br/>
      </w:r>
      <w:r w:rsidRPr="008E38B4">
        <w:rPr>
          <w:rFonts w:eastAsiaTheme="majorEastAsia" w:cstheme="majorBidi"/>
          <w:b/>
          <w:caps/>
          <w:szCs w:val="24"/>
        </w:rPr>
        <w:t>2024</w:t>
      </w:r>
    </w:p>
    <w:p w:rsidR="008E38B4" w:rsidRPr="008E38B4" w:rsidRDefault="008E38B4" w:rsidP="008E38B4">
      <w:pPr>
        <w:numPr>
          <w:ilvl w:val="0"/>
          <w:numId w:val="16"/>
        </w:numPr>
        <w:spacing w:before="100" w:beforeAutospacing="1" w:after="100" w:afterAutospacing="1"/>
      </w:pPr>
      <w:r w:rsidRPr="008E38B4">
        <w:t>Designed and developed a personal portfolio website to showcase skills and projects.</w:t>
      </w:r>
    </w:p>
    <w:p w:rsidR="008E38B4" w:rsidRPr="008E38B4" w:rsidRDefault="008E38B4" w:rsidP="008E38B4">
      <w:pPr>
        <w:numPr>
          <w:ilvl w:val="0"/>
          <w:numId w:val="16"/>
        </w:numPr>
        <w:spacing w:before="100" w:beforeAutospacing="1" w:after="100" w:afterAutospacing="1"/>
      </w:pPr>
      <w:r w:rsidRPr="008E38B4">
        <w:t>Focused on creating a visually appealing and functional interface.</w:t>
      </w:r>
    </w:p>
    <w:p w:rsidR="008E38B4" w:rsidRPr="008E38B4" w:rsidRDefault="008E38B4" w:rsidP="008E38B4">
      <w:pPr>
        <w:spacing w:before="100" w:beforeAutospacing="1" w:after="100" w:afterAutospacing="1"/>
        <w:rPr>
          <w:rFonts w:ascii="Times New Roman" w:eastAsia="Times New Roman" w:hAnsi="Times New Roman" w:cs="Times New Roman"/>
          <w:color w:val="auto"/>
          <w:sz w:val="24"/>
          <w:szCs w:val="24"/>
        </w:rPr>
      </w:pPr>
      <w:r w:rsidRPr="008E38B4">
        <w:rPr>
          <w:rFonts w:eastAsiaTheme="majorEastAsia" w:cstheme="majorBidi"/>
          <w:b/>
          <w:caps/>
          <w:color w:val="1D824C" w:themeColor="accent1"/>
          <w:sz w:val="26"/>
          <w:szCs w:val="26"/>
        </w:rPr>
        <w:t>Client Website</w:t>
      </w:r>
      <w:r w:rsidRPr="008E38B4">
        <w:rPr>
          <w:rFonts w:ascii="Times New Roman" w:eastAsia="Times New Roman" w:hAnsi="Times New Roman" w:cs="Times New Roman"/>
          <w:color w:val="auto"/>
          <w:sz w:val="24"/>
          <w:szCs w:val="24"/>
        </w:rPr>
        <w:br/>
      </w:r>
      <w:r w:rsidRPr="008E38B4">
        <w:rPr>
          <w:rFonts w:eastAsiaTheme="majorEastAsia" w:cstheme="majorBidi"/>
          <w:b/>
          <w:caps/>
          <w:szCs w:val="24"/>
        </w:rPr>
        <w:t>2024</w:t>
      </w:r>
    </w:p>
    <w:p w:rsidR="008E38B4" w:rsidRPr="008E38B4" w:rsidRDefault="008E38B4" w:rsidP="008E38B4">
      <w:pPr>
        <w:numPr>
          <w:ilvl w:val="0"/>
          <w:numId w:val="16"/>
        </w:numPr>
        <w:spacing w:before="100" w:beforeAutospacing="1" w:after="100" w:afterAutospacing="1"/>
      </w:pPr>
      <w:r w:rsidRPr="008E38B4">
        <w:t>Coded an existing design into a fully functional website.</w:t>
      </w:r>
    </w:p>
    <w:p w:rsidR="008E38B4" w:rsidRPr="008E38B4" w:rsidRDefault="008E38B4" w:rsidP="008E38B4">
      <w:pPr>
        <w:numPr>
          <w:ilvl w:val="0"/>
          <w:numId w:val="16"/>
        </w:numPr>
        <w:spacing w:before="100" w:beforeAutospacing="1" w:after="100" w:afterAutospacing="1"/>
      </w:pPr>
      <w:r w:rsidRPr="008E38B4">
        <w:t>Applied HTML, CSS, and basic JavaScript to deliver a high-quality end product.</w:t>
      </w:r>
    </w:p>
    <w:p w:rsidR="008E38B4" w:rsidRPr="008E38B4" w:rsidRDefault="008E38B4" w:rsidP="008E38B4">
      <w:pPr>
        <w:spacing w:before="100" w:beforeAutospacing="1" w:after="100" w:afterAutospacing="1"/>
        <w:rPr>
          <w:rFonts w:eastAsiaTheme="majorEastAsia" w:cstheme="majorBidi"/>
          <w:b/>
          <w:caps/>
          <w:color w:val="1D824C" w:themeColor="accent1"/>
          <w:sz w:val="26"/>
          <w:szCs w:val="26"/>
        </w:rPr>
      </w:pPr>
      <w:r w:rsidRPr="008E38B4">
        <w:rPr>
          <w:rFonts w:eastAsiaTheme="majorEastAsia" w:cstheme="majorBidi"/>
          <w:b/>
          <w:caps/>
          <w:color w:val="1D824C" w:themeColor="accent1"/>
          <w:sz w:val="26"/>
          <w:szCs w:val="26"/>
        </w:rPr>
        <w:t>Competitions:</w:t>
      </w:r>
    </w:p>
    <w:p w:rsidR="008E38B4" w:rsidRPr="008E38B4" w:rsidRDefault="008E38B4" w:rsidP="008E38B4">
      <w:pPr>
        <w:numPr>
          <w:ilvl w:val="0"/>
          <w:numId w:val="16"/>
        </w:numPr>
        <w:spacing w:before="100" w:beforeAutospacing="1" w:after="100" w:afterAutospacing="1"/>
      </w:pPr>
      <w:r w:rsidRPr="008E38B4">
        <w:t>Participated in mathematics and school competitions, demonstrating problem-solving skills and a competitive spirit.</w:t>
      </w:r>
    </w:p>
    <w:p w:rsidR="008E38B4" w:rsidRPr="008E38B4" w:rsidRDefault="008E38B4" w:rsidP="008E38B4">
      <w:pPr>
        <w:spacing w:before="100" w:beforeAutospacing="1" w:after="100" w:afterAutospacing="1"/>
        <w:rPr>
          <w:rFonts w:eastAsiaTheme="majorEastAsia" w:cstheme="majorBidi"/>
          <w:b/>
          <w:caps/>
          <w:color w:val="1D824C" w:themeColor="accent1"/>
          <w:sz w:val="26"/>
          <w:szCs w:val="26"/>
        </w:rPr>
      </w:pPr>
      <w:r w:rsidRPr="008E38B4">
        <w:rPr>
          <w:rFonts w:eastAsiaTheme="majorEastAsia" w:cstheme="majorBidi"/>
          <w:b/>
          <w:caps/>
          <w:color w:val="1D824C" w:themeColor="accent1"/>
          <w:sz w:val="26"/>
          <w:szCs w:val="26"/>
        </w:rPr>
        <w:t>Hobbies:</w:t>
      </w:r>
    </w:p>
    <w:p w:rsidR="008E38B4" w:rsidRPr="008E38B4" w:rsidRDefault="008E38B4" w:rsidP="008E38B4">
      <w:pPr>
        <w:numPr>
          <w:ilvl w:val="0"/>
          <w:numId w:val="16"/>
        </w:numPr>
        <w:spacing w:before="100" w:beforeAutospacing="1" w:after="100" w:afterAutospacing="1"/>
      </w:pPr>
      <w:r w:rsidRPr="008E38B4">
        <w:t>Football, gaming and coding.</w:t>
      </w:r>
    </w:p>
    <w:p w:rsidR="008E38B4" w:rsidRPr="008E38B4" w:rsidRDefault="008E38B4" w:rsidP="008E38B4">
      <w:pPr>
        <w:spacing w:before="100" w:beforeAutospacing="1" w:after="100" w:afterAutospacing="1"/>
        <w:rPr>
          <w:rFonts w:eastAsiaTheme="majorEastAsia" w:cstheme="majorBidi"/>
          <w:b/>
          <w:caps/>
          <w:color w:val="1D824C" w:themeColor="accent1"/>
          <w:sz w:val="26"/>
          <w:szCs w:val="26"/>
        </w:rPr>
      </w:pPr>
      <w:r w:rsidRPr="008E38B4">
        <w:rPr>
          <w:rFonts w:eastAsiaTheme="majorEastAsia" w:cstheme="majorBidi"/>
          <w:b/>
          <w:caps/>
          <w:color w:val="1D824C" w:themeColor="accent1"/>
          <w:sz w:val="26"/>
          <w:szCs w:val="26"/>
        </w:rPr>
        <w:t>Quote:</w:t>
      </w:r>
    </w:p>
    <w:p w:rsidR="008E38B4" w:rsidRPr="008E38B4" w:rsidRDefault="008E38B4" w:rsidP="008E38B4">
      <w:pPr>
        <w:numPr>
          <w:ilvl w:val="0"/>
          <w:numId w:val="16"/>
        </w:numPr>
        <w:spacing w:before="100" w:beforeAutospacing="1" w:after="100" w:afterAutospacing="1"/>
      </w:pPr>
      <w:r w:rsidRPr="008E38B4">
        <w:t>“I always achieve the things that I want because I believe in my ability to turn dreams into reality through persistence and passion.”</w:t>
      </w:r>
    </w:p>
    <w:p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5EA" w:rsidRDefault="00F765EA" w:rsidP="0068194B">
      <w:r>
        <w:separator/>
      </w:r>
    </w:p>
    <w:p w:rsidR="00F765EA" w:rsidRDefault="00F765EA"/>
    <w:p w:rsidR="00F765EA" w:rsidRDefault="00F765EA"/>
  </w:endnote>
  <w:endnote w:type="continuationSeparator" w:id="0">
    <w:p w:rsidR="00F765EA" w:rsidRDefault="00F765EA" w:rsidP="0068194B">
      <w:r>
        <w:continuationSeparator/>
      </w:r>
    </w:p>
    <w:p w:rsidR="00F765EA" w:rsidRDefault="00F765EA"/>
    <w:p w:rsidR="00F765EA" w:rsidRDefault="00F76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D43A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5EA" w:rsidRDefault="00F765EA" w:rsidP="0068194B">
      <w:r>
        <w:separator/>
      </w:r>
    </w:p>
    <w:p w:rsidR="00F765EA" w:rsidRDefault="00F765EA"/>
    <w:p w:rsidR="00F765EA" w:rsidRDefault="00F765EA"/>
  </w:footnote>
  <w:footnote w:type="continuationSeparator" w:id="0">
    <w:p w:rsidR="00F765EA" w:rsidRDefault="00F765EA" w:rsidP="0068194B">
      <w:r>
        <w:continuationSeparator/>
      </w:r>
    </w:p>
    <w:p w:rsidR="00F765EA" w:rsidRDefault="00F765EA"/>
    <w:p w:rsidR="00F765EA" w:rsidRDefault="00F765E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A20D87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B136FC"/>
    <w:multiLevelType w:val="multilevel"/>
    <w:tmpl w:val="1CF6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553EA"/>
    <w:multiLevelType w:val="multilevel"/>
    <w:tmpl w:val="F44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1BA24285"/>
    <w:multiLevelType w:val="multilevel"/>
    <w:tmpl w:val="6D4A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12F03"/>
    <w:multiLevelType w:val="multilevel"/>
    <w:tmpl w:val="6748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E1E33"/>
    <w:multiLevelType w:val="multilevel"/>
    <w:tmpl w:val="7F8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13826"/>
    <w:multiLevelType w:val="multilevel"/>
    <w:tmpl w:val="6CE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49155E9"/>
    <w:multiLevelType w:val="multilevel"/>
    <w:tmpl w:val="489C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7"/>
  </w:num>
  <w:num w:numId="8">
    <w:abstractNumId w:val="2"/>
  </w:num>
  <w:num w:numId="9">
    <w:abstractNumId w:val="19"/>
  </w:num>
  <w:num w:numId="10">
    <w:abstractNumId w:val="5"/>
  </w:num>
  <w:num w:numId="11">
    <w:abstractNumId w:val="4"/>
  </w:num>
  <w:num w:numId="12">
    <w:abstractNumId w:val="1"/>
  </w:num>
  <w:num w:numId="13">
    <w:abstractNumId w:val="0"/>
  </w:num>
  <w:num w:numId="14">
    <w:abstractNumId w:val="14"/>
  </w:num>
  <w:num w:numId="15">
    <w:abstractNumId w:val="16"/>
  </w:num>
  <w:num w:numId="16">
    <w:abstractNumId w:val="11"/>
  </w:num>
  <w:num w:numId="17">
    <w:abstractNumId w:val="10"/>
  </w:num>
  <w:num w:numId="18">
    <w:abstractNumId w:val="13"/>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B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72CE"/>
    <w:rsid w:val="00366398"/>
    <w:rsid w:val="003A0632"/>
    <w:rsid w:val="003A30E5"/>
    <w:rsid w:val="003A6ADF"/>
    <w:rsid w:val="003B5928"/>
    <w:rsid w:val="003D380F"/>
    <w:rsid w:val="003D43A4"/>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E38B4"/>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3E40"/>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65EA"/>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6B53C"/>
  <w15:chartTrackingRefBased/>
  <w15:docId w15:val="{953F715E-F0B7-4FDF-B034-2EC5E76E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8E38B4"/>
    <w:rPr>
      <w:b/>
      <w:bCs/>
    </w:rPr>
  </w:style>
  <w:style w:type="character" w:styleId="Emphasis">
    <w:name w:val="Emphasis"/>
    <w:basedOn w:val="DefaultParagraphFont"/>
    <w:uiPriority w:val="20"/>
    <w:qFormat/>
    <w:rsid w:val="008E3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1428">
      <w:bodyDiv w:val="1"/>
      <w:marLeft w:val="0"/>
      <w:marRight w:val="0"/>
      <w:marTop w:val="0"/>
      <w:marBottom w:val="0"/>
      <w:divBdr>
        <w:top w:val="none" w:sz="0" w:space="0" w:color="auto"/>
        <w:left w:val="none" w:sz="0" w:space="0" w:color="auto"/>
        <w:bottom w:val="none" w:sz="0" w:space="0" w:color="auto"/>
        <w:right w:val="none" w:sz="0" w:space="0" w:color="auto"/>
      </w:divBdr>
    </w:div>
    <w:div w:id="1059473346">
      <w:bodyDiv w:val="1"/>
      <w:marLeft w:val="0"/>
      <w:marRight w:val="0"/>
      <w:marTop w:val="0"/>
      <w:marBottom w:val="0"/>
      <w:divBdr>
        <w:top w:val="none" w:sz="0" w:space="0" w:color="auto"/>
        <w:left w:val="none" w:sz="0" w:space="0" w:color="auto"/>
        <w:bottom w:val="none" w:sz="0" w:space="0" w:color="auto"/>
        <w:right w:val="none" w:sz="0" w:space="0" w:color="auto"/>
      </w:divBdr>
    </w:div>
    <w:div w:id="1169753996">
      <w:bodyDiv w:val="1"/>
      <w:marLeft w:val="0"/>
      <w:marRight w:val="0"/>
      <w:marTop w:val="0"/>
      <w:marBottom w:val="0"/>
      <w:divBdr>
        <w:top w:val="none" w:sz="0" w:space="0" w:color="auto"/>
        <w:left w:val="none" w:sz="0" w:space="0" w:color="auto"/>
        <w:bottom w:val="none" w:sz="0" w:space="0" w:color="auto"/>
        <w:right w:val="none" w:sz="0" w:space="0" w:color="auto"/>
      </w:divBdr>
    </w:div>
    <w:div w:id="13770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p\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96AC30CA6F4A0A96E2FBFC54469FFA"/>
        <w:category>
          <w:name w:val="General"/>
          <w:gallery w:val="placeholder"/>
        </w:category>
        <w:types>
          <w:type w:val="bbPlcHdr"/>
        </w:types>
        <w:behaviors>
          <w:behavior w:val="content"/>
        </w:behaviors>
        <w:guid w:val="{39AECE35-F502-4252-8773-D529E1149049}"/>
      </w:docPartPr>
      <w:docPartBody>
        <w:p w:rsidR="00A72BF3" w:rsidRDefault="004B0CF7">
          <w:pPr>
            <w:pStyle w:val="B996AC30CA6F4A0A96E2FBFC54469FFA"/>
          </w:pPr>
          <w:r w:rsidRPr="00CF1A49">
            <w:t>·</w:t>
          </w:r>
        </w:p>
      </w:docPartBody>
    </w:docPart>
    <w:docPart>
      <w:docPartPr>
        <w:name w:val="0DC6EEE019CD46AB9CECB3D9B02D717A"/>
        <w:category>
          <w:name w:val="General"/>
          <w:gallery w:val="placeholder"/>
        </w:category>
        <w:types>
          <w:type w:val="bbPlcHdr"/>
        </w:types>
        <w:behaviors>
          <w:behavior w:val="content"/>
        </w:behaviors>
        <w:guid w:val="{A719A6F6-2987-4C7B-9A4F-5454360604F4}"/>
      </w:docPartPr>
      <w:docPartBody>
        <w:p w:rsidR="00A72BF3" w:rsidRDefault="004B0CF7">
          <w:pPr>
            <w:pStyle w:val="0DC6EEE019CD46AB9CECB3D9B02D717A"/>
          </w:pPr>
          <w:r w:rsidRPr="00CF1A49">
            <w:t>Experience</w:t>
          </w:r>
        </w:p>
      </w:docPartBody>
    </w:docPart>
    <w:docPart>
      <w:docPartPr>
        <w:name w:val="46B8C207BDE24ACB9170E624691452A1"/>
        <w:category>
          <w:name w:val="General"/>
          <w:gallery w:val="placeholder"/>
        </w:category>
        <w:types>
          <w:type w:val="bbPlcHdr"/>
        </w:types>
        <w:behaviors>
          <w:behavior w:val="content"/>
        </w:behaviors>
        <w:guid w:val="{9705AF0D-A828-4846-98F1-2AD9EC623554}"/>
      </w:docPartPr>
      <w:docPartBody>
        <w:p w:rsidR="00A72BF3" w:rsidRDefault="004B0CF7">
          <w:pPr>
            <w:pStyle w:val="46B8C207BDE24ACB9170E624691452A1"/>
          </w:pPr>
          <w:r w:rsidRPr="00CF1A49">
            <w:t>Education</w:t>
          </w:r>
        </w:p>
      </w:docPartBody>
    </w:docPart>
    <w:docPart>
      <w:docPartPr>
        <w:name w:val="40535004DC174C21A5F5052AFE0BD81B"/>
        <w:category>
          <w:name w:val="General"/>
          <w:gallery w:val="placeholder"/>
        </w:category>
        <w:types>
          <w:type w:val="bbPlcHdr"/>
        </w:types>
        <w:behaviors>
          <w:behavior w:val="content"/>
        </w:behaviors>
        <w:guid w:val="{4ABD8376-4053-457F-9D04-D1312E9CCDBE}"/>
      </w:docPartPr>
      <w:docPartBody>
        <w:p w:rsidR="00A72BF3" w:rsidRDefault="004B0CF7">
          <w:pPr>
            <w:pStyle w:val="40535004DC174C21A5F5052AFE0BD81B"/>
          </w:pPr>
          <w:r w:rsidRPr="00CF1A49">
            <w:t>Skills</w:t>
          </w:r>
        </w:p>
      </w:docPartBody>
    </w:docPart>
    <w:docPart>
      <w:docPartPr>
        <w:name w:val="1FD2A0CDCB8147B8B90C7957B0DA412E"/>
        <w:category>
          <w:name w:val="General"/>
          <w:gallery w:val="placeholder"/>
        </w:category>
        <w:types>
          <w:type w:val="bbPlcHdr"/>
        </w:types>
        <w:behaviors>
          <w:behavior w:val="content"/>
        </w:behaviors>
        <w:guid w:val="{CB83343B-779E-4F8C-A978-AFDC929CC90D}"/>
      </w:docPartPr>
      <w:docPartBody>
        <w:p w:rsidR="00A72BF3" w:rsidRDefault="004B0CF7">
          <w:pPr>
            <w:pStyle w:val="1FD2A0CDCB8147B8B90C7957B0DA412E"/>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F7"/>
    <w:rsid w:val="004B0CF7"/>
    <w:rsid w:val="007F6FFC"/>
    <w:rsid w:val="00A7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D8F81ED08D4B64B277EFC90CD03D0D">
    <w:name w:val="62D8F81ED08D4B64B277EFC90CD03D0D"/>
  </w:style>
  <w:style w:type="character" w:styleId="IntenseEmphasis">
    <w:name w:val="Intense Emphasis"/>
    <w:basedOn w:val="DefaultParagraphFont"/>
    <w:uiPriority w:val="2"/>
    <w:rPr>
      <w:b/>
      <w:iCs/>
      <w:color w:val="262626" w:themeColor="text1" w:themeTint="D9"/>
    </w:rPr>
  </w:style>
  <w:style w:type="paragraph" w:customStyle="1" w:styleId="423D95825EE44823A6C61A63D23BF2C0">
    <w:name w:val="423D95825EE44823A6C61A63D23BF2C0"/>
  </w:style>
  <w:style w:type="paragraph" w:customStyle="1" w:styleId="5549E1C1FBE44AAEAAC4DA777AB51EB5">
    <w:name w:val="5549E1C1FBE44AAEAAC4DA777AB51EB5"/>
  </w:style>
  <w:style w:type="paragraph" w:customStyle="1" w:styleId="B996AC30CA6F4A0A96E2FBFC54469FFA">
    <w:name w:val="B996AC30CA6F4A0A96E2FBFC54469FFA"/>
  </w:style>
  <w:style w:type="paragraph" w:customStyle="1" w:styleId="B38C93A258ED480F882B868BB678BE5B">
    <w:name w:val="B38C93A258ED480F882B868BB678BE5B"/>
  </w:style>
  <w:style w:type="paragraph" w:customStyle="1" w:styleId="970499D357024DD29E13E68785CE8C6C">
    <w:name w:val="970499D357024DD29E13E68785CE8C6C"/>
  </w:style>
  <w:style w:type="paragraph" w:customStyle="1" w:styleId="9E71FD529362492F9EBC51D3591FBF9C">
    <w:name w:val="9E71FD529362492F9EBC51D3591FBF9C"/>
  </w:style>
  <w:style w:type="paragraph" w:customStyle="1" w:styleId="2ADA6EF2884E411BB365B84E84C97A95">
    <w:name w:val="2ADA6EF2884E411BB365B84E84C97A95"/>
  </w:style>
  <w:style w:type="paragraph" w:customStyle="1" w:styleId="F4C69FBC5E6B4C3AB0D5BEB28D82333F">
    <w:name w:val="F4C69FBC5E6B4C3AB0D5BEB28D82333F"/>
  </w:style>
  <w:style w:type="paragraph" w:customStyle="1" w:styleId="219F30F4B65949A5BEC820C5937323E1">
    <w:name w:val="219F30F4B65949A5BEC820C5937323E1"/>
  </w:style>
  <w:style w:type="paragraph" w:customStyle="1" w:styleId="1E3C7F2A0E2F41B29BB33D1DB53ECB8B">
    <w:name w:val="1E3C7F2A0E2F41B29BB33D1DB53ECB8B"/>
  </w:style>
  <w:style w:type="paragraph" w:customStyle="1" w:styleId="0DC6EEE019CD46AB9CECB3D9B02D717A">
    <w:name w:val="0DC6EEE019CD46AB9CECB3D9B02D717A"/>
  </w:style>
  <w:style w:type="paragraph" w:customStyle="1" w:styleId="1BF32EC4712A406A92FD472AF56DBDE2">
    <w:name w:val="1BF32EC4712A406A92FD472AF56DBDE2"/>
  </w:style>
  <w:style w:type="paragraph" w:customStyle="1" w:styleId="99DEE7988D8B406D867B4E970A0F9F9D">
    <w:name w:val="99DEE7988D8B406D867B4E970A0F9F9D"/>
  </w:style>
  <w:style w:type="paragraph" w:customStyle="1" w:styleId="DFBBE7DBCF8B4FCF86B300A0C092B791">
    <w:name w:val="DFBBE7DBCF8B4FCF86B300A0C092B791"/>
  </w:style>
  <w:style w:type="character" w:styleId="SubtleReference">
    <w:name w:val="Subtle Reference"/>
    <w:basedOn w:val="DefaultParagraphFont"/>
    <w:uiPriority w:val="10"/>
    <w:qFormat/>
    <w:rPr>
      <w:b/>
      <w:caps w:val="0"/>
      <w:smallCaps/>
      <w:color w:val="595959" w:themeColor="text1" w:themeTint="A6"/>
    </w:rPr>
  </w:style>
  <w:style w:type="paragraph" w:customStyle="1" w:styleId="797D06CE4DDB4FE78A13935A96213808">
    <w:name w:val="797D06CE4DDB4FE78A13935A96213808"/>
  </w:style>
  <w:style w:type="paragraph" w:customStyle="1" w:styleId="B4D98C2F8C084454B004CD17C4116F6A">
    <w:name w:val="B4D98C2F8C084454B004CD17C4116F6A"/>
  </w:style>
  <w:style w:type="paragraph" w:customStyle="1" w:styleId="F6E6F0ED320A4D35A73F9883BD3A961D">
    <w:name w:val="F6E6F0ED320A4D35A73F9883BD3A961D"/>
  </w:style>
  <w:style w:type="paragraph" w:customStyle="1" w:styleId="77F12098E5F747CDB3532368A0D8856F">
    <w:name w:val="77F12098E5F747CDB3532368A0D8856F"/>
  </w:style>
  <w:style w:type="paragraph" w:customStyle="1" w:styleId="E54921E662734C8A875F9D6C8913E769">
    <w:name w:val="E54921E662734C8A875F9D6C8913E769"/>
  </w:style>
  <w:style w:type="paragraph" w:customStyle="1" w:styleId="1E56057B05A84101B4E9A1205A8792A1">
    <w:name w:val="1E56057B05A84101B4E9A1205A8792A1"/>
  </w:style>
  <w:style w:type="paragraph" w:customStyle="1" w:styleId="0D0F763A42224E6D90EAD56094E736F0">
    <w:name w:val="0D0F763A42224E6D90EAD56094E736F0"/>
  </w:style>
  <w:style w:type="paragraph" w:customStyle="1" w:styleId="46B8C207BDE24ACB9170E624691452A1">
    <w:name w:val="46B8C207BDE24ACB9170E624691452A1"/>
  </w:style>
  <w:style w:type="paragraph" w:customStyle="1" w:styleId="4BE9EF1E58FE410A8FEFD5C6B25D9209">
    <w:name w:val="4BE9EF1E58FE410A8FEFD5C6B25D9209"/>
  </w:style>
  <w:style w:type="paragraph" w:customStyle="1" w:styleId="318E190C3E6748079B07E140928ABF18">
    <w:name w:val="318E190C3E6748079B07E140928ABF18"/>
  </w:style>
  <w:style w:type="paragraph" w:customStyle="1" w:styleId="3DB3C8D2DC084F749C45C113D609A593">
    <w:name w:val="3DB3C8D2DC084F749C45C113D609A593"/>
  </w:style>
  <w:style w:type="paragraph" w:customStyle="1" w:styleId="4CF8ECE31A3444C88172DBA29854EC19">
    <w:name w:val="4CF8ECE31A3444C88172DBA29854EC19"/>
  </w:style>
  <w:style w:type="paragraph" w:customStyle="1" w:styleId="0602282D3CCF4DDDB449462EEF9B21FD">
    <w:name w:val="0602282D3CCF4DDDB449462EEF9B21FD"/>
  </w:style>
  <w:style w:type="paragraph" w:customStyle="1" w:styleId="9F88959BAC1F40C582C68159BA1F116F">
    <w:name w:val="9F88959BAC1F40C582C68159BA1F116F"/>
  </w:style>
  <w:style w:type="paragraph" w:customStyle="1" w:styleId="50677DA136354409A817AE60D1A05705">
    <w:name w:val="50677DA136354409A817AE60D1A05705"/>
  </w:style>
  <w:style w:type="paragraph" w:customStyle="1" w:styleId="4B52A4F30F0249FEB7EEB83409566C49">
    <w:name w:val="4B52A4F30F0249FEB7EEB83409566C49"/>
  </w:style>
  <w:style w:type="paragraph" w:customStyle="1" w:styleId="FD254CB63EB742DFA2A102A9665211A8">
    <w:name w:val="FD254CB63EB742DFA2A102A9665211A8"/>
  </w:style>
  <w:style w:type="paragraph" w:customStyle="1" w:styleId="9D0A7A08CE1A4865914AB88B22C5D1CC">
    <w:name w:val="9D0A7A08CE1A4865914AB88B22C5D1CC"/>
  </w:style>
  <w:style w:type="paragraph" w:customStyle="1" w:styleId="40535004DC174C21A5F5052AFE0BD81B">
    <w:name w:val="40535004DC174C21A5F5052AFE0BD81B"/>
  </w:style>
  <w:style w:type="paragraph" w:customStyle="1" w:styleId="82DDD477FB9D4D6DBD43B03CC5DEA0CB">
    <w:name w:val="82DDD477FB9D4D6DBD43B03CC5DEA0CB"/>
  </w:style>
  <w:style w:type="paragraph" w:customStyle="1" w:styleId="24DF6093B32D4E048D5F50CAF59AE951">
    <w:name w:val="24DF6093B32D4E048D5F50CAF59AE951"/>
  </w:style>
  <w:style w:type="paragraph" w:customStyle="1" w:styleId="68A72B7868754BBBBE94CA36B978A507">
    <w:name w:val="68A72B7868754BBBBE94CA36B978A507"/>
  </w:style>
  <w:style w:type="paragraph" w:customStyle="1" w:styleId="B4D13DB3049D4340B59C2250672BEA5C">
    <w:name w:val="B4D13DB3049D4340B59C2250672BEA5C"/>
  </w:style>
  <w:style w:type="paragraph" w:customStyle="1" w:styleId="039E36BBD9924023A43BB0BB926403ED">
    <w:name w:val="039E36BBD9924023A43BB0BB926403ED"/>
  </w:style>
  <w:style w:type="paragraph" w:customStyle="1" w:styleId="1FD2A0CDCB8147B8B90C7957B0DA412E">
    <w:name w:val="1FD2A0CDCB8147B8B90C7957B0DA412E"/>
  </w:style>
  <w:style w:type="paragraph" w:customStyle="1" w:styleId="84DDD943E3C847F190696B67C9885D00">
    <w:name w:val="84DDD943E3C847F190696B67C9885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12</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Gashi</dc:creator>
  <cp:keywords/>
  <dc:description/>
  <cp:lastModifiedBy>Alp Gashi</cp:lastModifiedBy>
  <cp:revision>3</cp:revision>
  <dcterms:created xsi:type="dcterms:W3CDTF">2024-07-24T09:53:00Z</dcterms:created>
  <dcterms:modified xsi:type="dcterms:W3CDTF">2024-07-24T10:05:00Z</dcterms:modified>
  <cp:category/>
</cp:coreProperties>
</file>